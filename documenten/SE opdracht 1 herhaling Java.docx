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0BE62" w14:textId="77777777" w:rsidR="00195222" w:rsidRPr="00195222" w:rsidRDefault="00A16D31" w:rsidP="00195222">
      <w:r w:rsidRPr="00A16D31">
        <w:rPr>
          <w:b/>
        </w:rPr>
        <w:t xml:space="preserve">HBO – ICT – SE – </w:t>
      </w:r>
      <w:proofErr w:type="spellStart"/>
      <w:r w:rsidRPr="00A16D31">
        <w:rPr>
          <w:b/>
        </w:rPr>
        <w:t>Periode</w:t>
      </w:r>
      <w:proofErr w:type="spellEnd"/>
      <w:r w:rsidRPr="00A16D31">
        <w:rPr>
          <w:b/>
        </w:rPr>
        <w:t xml:space="preserve"> 3</w:t>
      </w:r>
      <w:r>
        <w:rPr>
          <w:b/>
        </w:rPr>
        <w:t xml:space="preserve"> </w:t>
      </w:r>
      <w:r w:rsidR="00F42B45">
        <w:rPr>
          <w:b/>
        </w:rPr>
        <w:t xml:space="preserve">- </w:t>
      </w:r>
      <w:proofErr w:type="spellStart"/>
      <w:r w:rsidR="00195222" w:rsidRPr="00195222">
        <w:rPr>
          <w:i/>
        </w:rPr>
        <w:t>Horstmann</w:t>
      </w:r>
      <w:proofErr w:type="spellEnd"/>
      <w:r w:rsidR="00195222" w:rsidRPr="00195222">
        <w:rPr>
          <w:i/>
        </w:rPr>
        <w:t xml:space="preserve"> Java </w:t>
      </w:r>
      <w:proofErr w:type="spellStart"/>
      <w:r w:rsidR="00195222" w:rsidRPr="00195222">
        <w:rPr>
          <w:i/>
        </w:rPr>
        <w:t>opgaven</w:t>
      </w:r>
      <w:proofErr w:type="spellEnd"/>
    </w:p>
    <w:p w14:paraId="79D46B06" w14:textId="77777777" w:rsidR="00195222" w:rsidRPr="00195222" w:rsidRDefault="00195222" w:rsidP="00195222"/>
    <w:p w14:paraId="651AB293" w14:textId="77777777" w:rsidR="00CA4445" w:rsidRDefault="00CA4445" w:rsidP="00195222">
      <w:pPr>
        <w:rPr>
          <w:i/>
        </w:rPr>
      </w:pPr>
      <w:r>
        <w:rPr>
          <w:i/>
        </w:rPr>
        <w:t>If</w:t>
      </w:r>
    </w:p>
    <w:p w14:paraId="4C4192BC" w14:textId="77777777" w:rsidR="00CA4445" w:rsidRDefault="00CA4445" w:rsidP="00CA4445">
      <w:pPr>
        <w:pStyle w:val="ListParagraph"/>
        <w:numPr>
          <w:ilvl w:val="0"/>
          <w:numId w:val="10"/>
        </w:numPr>
      </w:pPr>
      <w:r>
        <w:t>P</w:t>
      </w:r>
      <w:r w:rsidR="00F42B45">
        <w:t>3.4</w:t>
      </w:r>
    </w:p>
    <w:p w14:paraId="0AA70E44" w14:textId="77777777" w:rsidR="00F42B45" w:rsidRDefault="00F42B45" w:rsidP="00CA4445">
      <w:pPr>
        <w:pStyle w:val="ListParagraph"/>
        <w:numPr>
          <w:ilvl w:val="0"/>
          <w:numId w:val="10"/>
        </w:numPr>
      </w:pPr>
      <w:r>
        <w:t>P3.5</w:t>
      </w:r>
    </w:p>
    <w:p w14:paraId="45DB039F" w14:textId="77777777" w:rsidR="00F42B45" w:rsidRDefault="00F42B45" w:rsidP="00F42B45"/>
    <w:p w14:paraId="7E26B816" w14:textId="77777777" w:rsidR="00F42B45" w:rsidRDefault="00F42B45" w:rsidP="00F42B45">
      <w:pPr>
        <w:rPr>
          <w:i/>
        </w:rPr>
      </w:pPr>
      <w:r w:rsidRPr="00F42B45">
        <w:rPr>
          <w:i/>
        </w:rPr>
        <w:t>Loop</w:t>
      </w:r>
      <w:bookmarkStart w:id="0" w:name="_GoBack"/>
      <w:bookmarkEnd w:id="0"/>
    </w:p>
    <w:p w14:paraId="2E710F37" w14:textId="77777777" w:rsidR="00F42B45" w:rsidRDefault="00F42B45" w:rsidP="00F42B45">
      <w:pPr>
        <w:pStyle w:val="ListParagraph"/>
        <w:numPr>
          <w:ilvl w:val="0"/>
          <w:numId w:val="11"/>
        </w:numPr>
      </w:pPr>
      <w:r>
        <w:t>P4.1 (a, b, d)</w:t>
      </w:r>
    </w:p>
    <w:p w14:paraId="4261881F" w14:textId="77777777" w:rsidR="00F42B45" w:rsidRDefault="00F42B45" w:rsidP="00F42B45">
      <w:pPr>
        <w:pStyle w:val="ListParagraph"/>
        <w:numPr>
          <w:ilvl w:val="0"/>
          <w:numId w:val="11"/>
        </w:numPr>
      </w:pPr>
      <w:r>
        <w:t>P4.2 (a, b, c)</w:t>
      </w:r>
    </w:p>
    <w:p w14:paraId="32AFF09E" w14:textId="77777777" w:rsidR="00F42B45" w:rsidRDefault="00F42B45" w:rsidP="00F42B45"/>
    <w:p w14:paraId="22AEB1B2" w14:textId="77777777" w:rsidR="00F42B45" w:rsidRDefault="00F42B45" w:rsidP="00F42B45">
      <w:pPr>
        <w:rPr>
          <w:i/>
        </w:rPr>
      </w:pPr>
      <w:r w:rsidRPr="00F42B45">
        <w:rPr>
          <w:i/>
        </w:rPr>
        <w:t>Methods</w:t>
      </w:r>
    </w:p>
    <w:p w14:paraId="22E3BA67" w14:textId="77777777" w:rsidR="00F42B45" w:rsidRDefault="00F42B45" w:rsidP="00F42B45">
      <w:pPr>
        <w:pStyle w:val="ListParagraph"/>
        <w:numPr>
          <w:ilvl w:val="0"/>
          <w:numId w:val="12"/>
        </w:numPr>
      </w:pPr>
      <w:r>
        <w:t>P5.1</w:t>
      </w:r>
    </w:p>
    <w:p w14:paraId="1572D8DD" w14:textId="77777777" w:rsidR="00F42B45" w:rsidRPr="00F42B45" w:rsidRDefault="00F42B45" w:rsidP="00F42B45">
      <w:pPr>
        <w:pStyle w:val="ListParagraph"/>
        <w:numPr>
          <w:ilvl w:val="0"/>
          <w:numId w:val="12"/>
        </w:numPr>
      </w:pPr>
      <w:r>
        <w:t>P5.10</w:t>
      </w:r>
    </w:p>
    <w:p w14:paraId="71F648C9" w14:textId="77777777" w:rsidR="00CA4445" w:rsidRDefault="00CA4445" w:rsidP="00195222">
      <w:pPr>
        <w:rPr>
          <w:i/>
        </w:rPr>
      </w:pPr>
    </w:p>
    <w:p w14:paraId="10533132" w14:textId="77777777" w:rsidR="00195222" w:rsidRPr="00CA4445" w:rsidRDefault="00CA4445" w:rsidP="00195222">
      <w:pPr>
        <w:rPr>
          <w:i/>
        </w:rPr>
      </w:pPr>
      <w:r w:rsidRPr="00CA4445">
        <w:rPr>
          <w:i/>
        </w:rPr>
        <w:t>Array</w:t>
      </w:r>
    </w:p>
    <w:p w14:paraId="62930D79" w14:textId="77777777" w:rsidR="00195222" w:rsidRDefault="00CA4445" w:rsidP="00CA4445">
      <w:pPr>
        <w:pStyle w:val="ListParagraph"/>
        <w:numPr>
          <w:ilvl w:val="0"/>
          <w:numId w:val="5"/>
        </w:numPr>
      </w:pPr>
      <w:r>
        <w:t>P6.1</w:t>
      </w:r>
    </w:p>
    <w:p w14:paraId="3E78D1A5" w14:textId="77777777" w:rsidR="00195222" w:rsidRPr="00B314A8" w:rsidRDefault="00195222" w:rsidP="00195222">
      <w:pPr>
        <w:rPr>
          <w:lang w:val="nl-NL"/>
        </w:rPr>
      </w:pPr>
      <w:r w:rsidRPr="00B314A8">
        <w:rPr>
          <w:lang w:val="nl-NL"/>
        </w:rPr>
        <w:tab/>
      </w:r>
      <w:r w:rsidR="00CA4445" w:rsidRPr="00B314A8">
        <w:rPr>
          <w:lang w:val="nl-NL"/>
        </w:rPr>
        <w:tab/>
      </w:r>
      <w:r w:rsidRPr="00B314A8">
        <w:rPr>
          <w:lang w:val="nl-NL"/>
        </w:rPr>
        <w:t xml:space="preserve">Invoer via de scanner of </w:t>
      </w:r>
      <w:proofErr w:type="spellStart"/>
      <w:r w:rsidRPr="00B314A8">
        <w:rPr>
          <w:lang w:val="nl-NL"/>
        </w:rPr>
        <w:t>hardcoded</w:t>
      </w:r>
      <w:proofErr w:type="spellEnd"/>
      <w:r w:rsidRPr="00B314A8">
        <w:rPr>
          <w:lang w:val="nl-NL"/>
        </w:rPr>
        <w:t xml:space="preserve"> in programma</w:t>
      </w:r>
    </w:p>
    <w:p w14:paraId="3C0F75FE" w14:textId="77777777" w:rsidR="00195222" w:rsidRDefault="00195222" w:rsidP="00CA4445">
      <w:pPr>
        <w:ind w:left="720" w:firstLine="720"/>
      </w:pPr>
      <w:proofErr w:type="spellStart"/>
      <w:r>
        <w:t>Alleen</w:t>
      </w:r>
      <w:proofErr w:type="spellEnd"/>
      <w:r w:rsidR="00CA4445">
        <w:t>:</w:t>
      </w:r>
    </w:p>
    <w:p w14:paraId="382E5CF4" w14:textId="77777777" w:rsidR="00195222" w:rsidRDefault="00CA4445" w:rsidP="00195222">
      <w:pPr>
        <w:pStyle w:val="ListParagraph"/>
        <w:numPr>
          <w:ilvl w:val="0"/>
          <w:numId w:val="3"/>
        </w:numPr>
      </w:pPr>
      <w:r>
        <w:t>Al</w:t>
      </w:r>
      <w:r w:rsidR="00195222">
        <w:t>l elements in reverse order</w:t>
      </w:r>
    </w:p>
    <w:p w14:paraId="65B0C1A6" w14:textId="77777777" w:rsidR="00195222" w:rsidRPr="00195222" w:rsidRDefault="00195222" w:rsidP="00CA4445">
      <w:pPr>
        <w:pStyle w:val="ListParagraph"/>
        <w:numPr>
          <w:ilvl w:val="0"/>
          <w:numId w:val="3"/>
        </w:numPr>
      </w:pPr>
      <w:r>
        <w:t>Only first and last element</w:t>
      </w:r>
    </w:p>
    <w:p w14:paraId="4901E24F" w14:textId="77777777" w:rsidR="00195222" w:rsidRPr="00195222" w:rsidRDefault="00195222" w:rsidP="00CA4445"/>
    <w:p w14:paraId="6853C4D7" w14:textId="77777777" w:rsidR="00195222" w:rsidRDefault="00CA4445" w:rsidP="00CA4445">
      <w:pPr>
        <w:pStyle w:val="ListParagraph"/>
        <w:numPr>
          <w:ilvl w:val="0"/>
          <w:numId w:val="6"/>
        </w:numPr>
      </w:pPr>
      <w:r>
        <w:t>P6.6</w:t>
      </w:r>
    </w:p>
    <w:p w14:paraId="70B36BA1" w14:textId="77777777" w:rsidR="00CA4445" w:rsidRDefault="00CA4445" w:rsidP="00CA4445">
      <w:pPr>
        <w:pStyle w:val="ListParagraph"/>
        <w:numPr>
          <w:ilvl w:val="0"/>
          <w:numId w:val="6"/>
        </w:numPr>
      </w:pPr>
      <w:r>
        <w:t>P6.7</w:t>
      </w:r>
    </w:p>
    <w:p w14:paraId="2E350589" w14:textId="77777777" w:rsidR="00CA4445" w:rsidRDefault="00CA4445" w:rsidP="00195222">
      <w:pPr>
        <w:rPr>
          <w:i/>
        </w:rPr>
      </w:pPr>
    </w:p>
    <w:p w14:paraId="432230F6" w14:textId="77777777" w:rsidR="00CA4445" w:rsidRPr="00CA4445" w:rsidRDefault="00CA4445" w:rsidP="00195222">
      <w:pPr>
        <w:rPr>
          <w:i/>
        </w:rPr>
      </w:pPr>
      <w:r w:rsidRPr="00CA4445">
        <w:rPr>
          <w:i/>
        </w:rPr>
        <w:t>2d Array</w:t>
      </w:r>
    </w:p>
    <w:p w14:paraId="11BD1F31" w14:textId="77777777" w:rsidR="00195222" w:rsidRPr="00195222" w:rsidRDefault="00195222" w:rsidP="00195222"/>
    <w:p w14:paraId="09787449" w14:textId="3A33E0EE" w:rsidR="00B314A8" w:rsidRDefault="00B314A8" w:rsidP="00CA4445">
      <w:pPr>
        <w:pStyle w:val="ListParagraph"/>
        <w:numPr>
          <w:ilvl w:val="0"/>
          <w:numId w:val="7"/>
        </w:numPr>
      </w:pPr>
      <w:r>
        <w:t>P6.18, P6.19</w:t>
      </w:r>
    </w:p>
    <w:p w14:paraId="1F625BC4" w14:textId="77777777" w:rsidR="00195222" w:rsidRDefault="00195222" w:rsidP="00CA4445">
      <w:pPr>
        <w:pStyle w:val="ListParagraph"/>
        <w:numPr>
          <w:ilvl w:val="0"/>
          <w:numId w:val="7"/>
        </w:numPr>
      </w:pPr>
      <w:r w:rsidRPr="00195222">
        <w:t xml:space="preserve">P6.20 </w:t>
      </w:r>
    </w:p>
    <w:p w14:paraId="1B673430" w14:textId="77777777" w:rsidR="00CA4445" w:rsidRPr="00195222" w:rsidRDefault="00CA4445" w:rsidP="00CA4445">
      <w:pPr>
        <w:pStyle w:val="ListParagraph"/>
        <w:numPr>
          <w:ilvl w:val="0"/>
          <w:numId w:val="7"/>
        </w:numPr>
      </w:pPr>
      <w:r>
        <w:t>P6.24</w:t>
      </w:r>
    </w:p>
    <w:p w14:paraId="6149E1F0" w14:textId="77777777" w:rsidR="00195222" w:rsidRPr="00195222" w:rsidRDefault="00195222" w:rsidP="00195222"/>
    <w:p w14:paraId="6A6D9F7C" w14:textId="77777777" w:rsidR="00195222" w:rsidRPr="00CA4445" w:rsidRDefault="00CA4445" w:rsidP="00195222">
      <w:pPr>
        <w:rPr>
          <w:i/>
        </w:rPr>
      </w:pPr>
      <w:proofErr w:type="spellStart"/>
      <w:r w:rsidRPr="00CA4445">
        <w:rPr>
          <w:i/>
        </w:rPr>
        <w:t>ArrayList</w:t>
      </w:r>
      <w:proofErr w:type="spellEnd"/>
    </w:p>
    <w:p w14:paraId="0A8C3616" w14:textId="77777777" w:rsidR="00195222" w:rsidRPr="00195222" w:rsidRDefault="00195222" w:rsidP="00195222"/>
    <w:p w14:paraId="40039BE5" w14:textId="77777777" w:rsidR="00CA4445" w:rsidRDefault="00195222" w:rsidP="004B61F7">
      <w:pPr>
        <w:pStyle w:val="ListParagraph"/>
        <w:numPr>
          <w:ilvl w:val="0"/>
          <w:numId w:val="8"/>
        </w:numPr>
      </w:pPr>
      <w:r w:rsidRPr="00195222">
        <w:t>P6.27</w:t>
      </w:r>
    </w:p>
    <w:p w14:paraId="658078FB" w14:textId="77777777" w:rsidR="00195222" w:rsidRPr="00B314A8" w:rsidRDefault="00CA4445" w:rsidP="00CA4445">
      <w:pPr>
        <w:pStyle w:val="ListParagraph"/>
        <w:numPr>
          <w:ilvl w:val="1"/>
          <w:numId w:val="8"/>
        </w:numPr>
        <w:rPr>
          <w:lang w:val="nl-NL"/>
        </w:rPr>
      </w:pPr>
      <w:r w:rsidRPr="00B314A8">
        <w:rPr>
          <w:lang w:val="nl-NL"/>
        </w:rPr>
        <w:t xml:space="preserve">Extra opdracht: </w:t>
      </w:r>
      <w:r w:rsidR="00195222" w:rsidRPr="00B314A8">
        <w:rPr>
          <w:lang w:val="nl-NL"/>
        </w:rPr>
        <w:t>Doe hetzelfde met 2 lijsten met voornamen</w:t>
      </w:r>
    </w:p>
    <w:p w14:paraId="0CAE1864" w14:textId="77777777" w:rsidR="00195222" w:rsidRPr="00B314A8" w:rsidRDefault="00195222" w:rsidP="00195222">
      <w:pPr>
        <w:rPr>
          <w:lang w:val="nl-NL"/>
        </w:rPr>
      </w:pPr>
    </w:p>
    <w:p w14:paraId="0DEA7AB0" w14:textId="77777777" w:rsidR="00195222" w:rsidRPr="00195222" w:rsidRDefault="00195222" w:rsidP="00CA4445">
      <w:pPr>
        <w:pStyle w:val="ListParagraph"/>
        <w:numPr>
          <w:ilvl w:val="0"/>
          <w:numId w:val="8"/>
        </w:numPr>
      </w:pPr>
      <w:r w:rsidRPr="00195222">
        <w:t>P6.30</w:t>
      </w:r>
    </w:p>
    <w:p w14:paraId="77717AEA" w14:textId="77777777" w:rsidR="00195222" w:rsidRPr="00195222" w:rsidRDefault="00195222" w:rsidP="00195222"/>
    <w:p w14:paraId="57856010" w14:textId="77777777" w:rsidR="00195222" w:rsidRPr="00195222" w:rsidRDefault="00195222" w:rsidP="00CA4445">
      <w:pPr>
        <w:pStyle w:val="ListParagraph"/>
        <w:numPr>
          <w:ilvl w:val="0"/>
          <w:numId w:val="8"/>
        </w:numPr>
      </w:pPr>
      <w:r w:rsidRPr="00195222">
        <w:t xml:space="preserve">P6.33  </w:t>
      </w:r>
      <w:proofErr w:type="spellStart"/>
      <w:r w:rsidRPr="00195222">
        <w:t>Floodmap</w:t>
      </w:r>
      <w:proofErr w:type="spellEnd"/>
      <w:r w:rsidRPr="00195222">
        <w:t xml:space="preserve"> extra </w:t>
      </w:r>
      <w:proofErr w:type="spellStart"/>
      <w:r w:rsidRPr="00195222">
        <w:t>leuk</w:t>
      </w:r>
      <w:proofErr w:type="spellEnd"/>
    </w:p>
    <w:p w14:paraId="32C325CC" w14:textId="77777777" w:rsidR="00195222" w:rsidRPr="00195222" w:rsidRDefault="00195222" w:rsidP="00195222"/>
    <w:p w14:paraId="038DD0BD" w14:textId="77777777" w:rsidR="00195222" w:rsidRPr="00195222" w:rsidRDefault="00195222" w:rsidP="00195222"/>
    <w:p w14:paraId="728D9D07" w14:textId="77777777" w:rsidR="00A16D31" w:rsidRDefault="00CA4445" w:rsidP="00195222">
      <w:pPr>
        <w:rPr>
          <w:i/>
        </w:rPr>
      </w:pPr>
      <w:r w:rsidRPr="00CA4445">
        <w:rPr>
          <w:i/>
        </w:rPr>
        <w:t>Debugging</w:t>
      </w:r>
    </w:p>
    <w:p w14:paraId="3DCE027D" w14:textId="77777777" w:rsidR="00CA4445" w:rsidRPr="00B314A8" w:rsidRDefault="00CA4445" w:rsidP="00CA4445">
      <w:pPr>
        <w:pStyle w:val="ListParagraph"/>
        <w:numPr>
          <w:ilvl w:val="0"/>
          <w:numId w:val="9"/>
        </w:numPr>
        <w:rPr>
          <w:lang w:val="nl-NL"/>
        </w:rPr>
      </w:pPr>
      <w:r w:rsidRPr="00B314A8">
        <w:rPr>
          <w:lang w:val="nl-NL"/>
        </w:rPr>
        <w:t>Probeer opdracht P6.6 te runnen in je debugger</w:t>
      </w:r>
    </w:p>
    <w:sectPr w:rsidR="00CA4445" w:rsidRPr="00B314A8" w:rsidSect="00F55B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31F59"/>
    <w:multiLevelType w:val="hybridMultilevel"/>
    <w:tmpl w:val="EA84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726D2"/>
    <w:multiLevelType w:val="hybridMultilevel"/>
    <w:tmpl w:val="ED6CC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280A"/>
    <w:multiLevelType w:val="hybridMultilevel"/>
    <w:tmpl w:val="F90E2AC8"/>
    <w:lvl w:ilvl="0" w:tplc="726AB5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30508E"/>
    <w:multiLevelType w:val="hybridMultilevel"/>
    <w:tmpl w:val="4D0AD0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B001D3"/>
    <w:multiLevelType w:val="hybridMultilevel"/>
    <w:tmpl w:val="594E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01780"/>
    <w:multiLevelType w:val="hybridMultilevel"/>
    <w:tmpl w:val="8CC00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717A1"/>
    <w:multiLevelType w:val="hybridMultilevel"/>
    <w:tmpl w:val="4312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A604D"/>
    <w:multiLevelType w:val="hybridMultilevel"/>
    <w:tmpl w:val="6D08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85BC0"/>
    <w:multiLevelType w:val="hybridMultilevel"/>
    <w:tmpl w:val="1AE8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D5874"/>
    <w:multiLevelType w:val="hybridMultilevel"/>
    <w:tmpl w:val="38EA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02580"/>
    <w:multiLevelType w:val="hybridMultilevel"/>
    <w:tmpl w:val="A9E8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F6462"/>
    <w:multiLevelType w:val="hybridMultilevel"/>
    <w:tmpl w:val="BD76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31"/>
    <w:rsid w:val="00121D95"/>
    <w:rsid w:val="00195222"/>
    <w:rsid w:val="001E5E2E"/>
    <w:rsid w:val="002C173F"/>
    <w:rsid w:val="00382BF9"/>
    <w:rsid w:val="00391907"/>
    <w:rsid w:val="00473A22"/>
    <w:rsid w:val="004B01DF"/>
    <w:rsid w:val="005907B4"/>
    <w:rsid w:val="0074365A"/>
    <w:rsid w:val="00943958"/>
    <w:rsid w:val="00A16D31"/>
    <w:rsid w:val="00B314A8"/>
    <w:rsid w:val="00CA4445"/>
    <w:rsid w:val="00CA50A6"/>
    <w:rsid w:val="00D304C3"/>
    <w:rsid w:val="00F42B45"/>
    <w:rsid w:val="00F5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42D20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TD Document" ma:contentTypeID="0x010100E534F41E6BC84747A684EC22C43E2737005EF43A9FB28FBC4498394F0E77B015B3" ma:contentTypeVersion="4" ma:contentTypeDescription="" ma:contentTypeScope="" ma:versionID="68e6a47369eae95f10857fd4ba8cda0c">
  <xsd:schema xmlns:xsd="http://www.w3.org/2001/XMLSchema" xmlns:xs="http://www.w3.org/2001/XMLSchema" xmlns:p="http://schemas.microsoft.com/office/2006/metadata/properties" xmlns:ns2="f52ea91c-77af-43b9-95bc-7cc5829e9083" targetNamespace="http://schemas.microsoft.com/office/2006/metadata/properties" ma:root="true" ma:fieldsID="b97c196c6ba2ae436ac09619c1f58b1e" ns2:_="">
    <xsd:import namespace="f52ea91c-77af-43b9-95bc-7cc5829e9083"/>
    <xsd:element name="properties">
      <xsd:complexType>
        <xsd:sequence>
          <xsd:element name="documentManagement">
            <xsd:complexType>
              <xsd:all>
                <xsd:element ref="ns2:o971343bffdb43d8bd6f0f37bf438856" minOccurs="0"/>
                <xsd:element ref="ns2:TaxCatchAll" minOccurs="0"/>
                <xsd:element ref="ns2:TaxCatchAllLabel" minOccurs="0"/>
                <xsd:element ref="ns2:g66e103fe8034ca8af863ff08a3c609a" minOccurs="0"/>
                <xsd:element ref="ns2:fd8054abfa35429b9ba932a70d3c020b" minOccurs="0"/>
                <xsd:element ref="ns2:a27a5c03698d4aa28a5474091570b9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ea91c-77af-43b9-95bc-7cc5829e9083" elementFormDefault="qualified">
    <xsd:import namespace="http://schemas.microsoft.com/office/2006/documentManagement/types"/>
    <xsd:import namespace="http://schemas.microsoft.com/office/infopath/2007/PartnerControls"/>
    <xsd:element name="o971343bffdb43d8bd6f0f37bf438856" ma:index="8" ma:taxonomy="true" ma:internalName="o971343bffdb43d8bd6f0f37bf438856" ma:taxonomyFieldName="Vak" ma:displayName="Vak" ma:indexed="true" ma:default="" ma:fieldId="{8971343b-ffdb-43d8-bd6f-0f37bf438856}" ma:sspId="9cfe35b6-4a65-43a7-bc9f-cf1ea54c88fe" ma:termSetId="0a49cbd8-7cfe-4c79-b874-7a0b35e37679" ma:anchorId="136af3e0-965d-4e5e-b1be-5194ddbe8bec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1e45aac8-6fb8-4324-b282-2dc3872c9713}" ma:internalName="TaxCatchAll" ma:showField="CatchAllData" ma:web="f52ea91c-77af-43b9-95bc-7cc5829e90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1e45aac8-6fb8-4324-b282-2dc3872c9713}" ma:internalName="TaxCatchAllLabel" ma:readOnly="true" ma:showField="CatchAllDataLabel" ma:web="f52ea91c-77af-43b9-95bc-7cc5829e90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6e103fe8034ca8af863ff08a3c609a" ma:index="12" nillable="true" ma:taxonomy="true" ma:internalName="g66e103fe8034ca8af863ff08a3c609a" ma:taxonomyFieldName="Document_x0020_type" ma:displayName="Document type" ma:indexed="true" ma:default="" ma:fieldId="{066e103f-e803-4ca8-af86-3ff08a3c609a}" ma:sspId="9cfe35b6-4a65-43a7-bc9f-cf1ea54c88fe" ma:termSetId="e5645b23-eb3d-467e-bbfa-0883df0fa1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d8054abfa35429b9ba932a70d3c020b" ma:index="14" nillable="true" ma:taxonomy="true" ma:internalName="fd8054abfa35429b9ba932a70d3c020b" ma:taxonomyFieldName="Organisatieonderdeel" ma:displayName="Organisatieonderdeel" ma:indexed="true" ma:default="19;#SE|205ef770-da39-4d94-8cc9-8ff658cf52ae" ma:fieldId="{fd8054ab-fa35-429b-9ba9-32a70d3c020b}" ma:sspId="9cfe35b6-4a65-43a7-bc9f-cf1ea54c88fe" ma:termSetId="0a49cbd8-7cfe-4c79-b874-7a0b35e3767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27a5c03698d4aa28a5474091570b9de" ma:index="16" nillable="true" ma:taxonomy="true" ma:internalName="a27a5c03698d4aa28a5474091570b9de" ma:taxonomyFieldName="Studiefase" ma:displayName="Studiefase" ma:indexed="true" ma:default="" ma:fieldId="{a27a5c03-698d-4aa2-8a54-74091570b9de}" ma:sspId="9cfe35b6-4a65-43a7-bc9f-cf1ea54c88fe" ma:termSetId="693b1e46-b2f3-4142-af1c-a51e42c60147" ma:anchorId="ddbbac44-36f3-4a8d-b36f-88bd2c49bbe2" ma:open="false" ma:isKeyword="false">
      <xsd:complexType>
        <xsd:sequence>
          <xsd:element ref="pc:Terms" minOccurs="0" maxOccurs="1"/>
        </xsd:sequence>
      </xsd:complexType>
    </xsd:element>
    <xsd:element name="SharedWithUsers" ma:index="1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66e103fe8034ca8af863ff08a3c609a xmlns="f52ea91c-77af-43b9-95bc-7cc5829e90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Opdracht</TermName>
          <TermId xmlns="http://schemas.microsoft.com/office/infopath/2007/PartnerControls">678b269b-b19e-4153-a676-6b49a5713696</TermId>
        </TermInfo>
      </Terms>
    </g66e103fe8034ca8af863ff08a3c609a>
    <TaxCatchAll xmlns="f52ea91c-77af-43b9-95bc-7cc5829e9083">
      <Value>111</Value>
      <Value>5</Value>
      <Value>19</Value>
      <Value>6</Value>
    </TaxCatchAll>
    <a27a5c03698d4aa28a5474091570b9de xmlns="f52ea91c-77af-43b9-95bc-7cc5829e90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Propedeuse</TermName>
          <TermId xmlns="http://schemas.microsoft.com/office/infopath/2007/PartnerControls">d9f67025-60ad-4ddc-bfdb-191c0e224b7f</TermId>
        </TermInfo>
      </Terms>
    </a27a5c03698d4aa28a5474091570b9de>
    <fd8054abfa35429b9ba932a70d3c020b xmlns="f52ea91c-77af-43b9-95bc-7cc5829e90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</TermName>
          <TermId xmlns="http://schemas.microsoft.com/office/infopath/2007/PartnerControls">205ef770-da39-4d94-8cc9-8ff658cf52ae</TermId>
        </TermInfo>
      </Terms>
    </fd8054abfa35429b9ba932a70d3c020b>
    <o971343bffdb43d8bd6f0f37bf438856 xmlns="f52ea91c-77af-43b9-95bc-7cc5829e90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Programming and Testing 1</TermName>
          <TermId xmlns="http://schemas.microsoft.com/office/infopath/2007/PartnerControls">d444685b-5b52-492a-a44f-3e6eab157fd3</TermId>
        </TermInfo>
      </Terms>
    </o971343bffdb43d8bd6f0f37bf438856>
  </documentManagement>
</p:properties>
</file>

<file path=customXml/itemProps1.xml><?xml version="1.0" encoding="utf-8"?>
<ds:datastoreItem xmlns:ds="http://schemas.openxmlformats.org/officeDocument/2006/customXml" ds:itemID="{2F38F9BA-C5EC-4320-A39E-E0E9F69A84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2ea91c-77af-43b9-95bc-7cc5829e90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7490E-750E-4428-AC5B-A79C87595A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6AA6E4-489F-4BC8-940F-02A6F36F008C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f52ea91c-77af-43b9-95bc-7cc5829e908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29B5F55E</Template>
  <TotalTime>3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 Week 1 opdrachten</vt:lpstr>
    </vt:vector>
  </TitlesOfParts>
  <Company>HHS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Week 1 opdrachten</dc:title>
  <dc:subject/>
  <dc:creator>Erhan Baygin</dc:creator>
  <cp:keywords/>
  <dc:description/>
  <cp:lastModifiedBy>Hoek, J.J. van der</cp:lastModifiedBy>
  <cp:revision>3</cp:revision>
  <dcterms:created xsi:type="dcterms:W3CDTF">2018-01-29T15:04:00Z</dcterms:created>
  <dcterms:modified xsi:type="dcterms:W3CDTF">2018-01-29T20:21:00Z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0x010100E534F41E6BC84747A684EC22C43E2737005EF43A9FB28FBC4498394F0E77B015B3</vt:lpwstr>
  </property>
  <property fmtid="{D5CDD505-2E9C-101B-9397-08002B2CF9AE}" pid="3" name="Vak">
    <vt:lpwstr>111;#Programming and Testing 1|d444685b-5b52-492a-a44f-3e6eab157fd3</vt:lpwstr>
  </property>
  <property fmtid="{D5CDD505-2E9C-101B-9397-08002B2CF9AE}" pid="4" name="Document type">
    <vt:lpwstr>5;#Opdracht|678b269b-b19e-4153-a676-6b49a5713696</vt:lpwstr>
  </property>
  <property fmtid="{D5CDD505-2E9C-101B-9397-08002B2CF9AE}" pid="5" name="Studiefase">
    <vt:lpwstr>6;#Propedeuse|d9f67025-60ad-4ddc-bfdb-191c0e224b7f</vt:lpwstr>
  </property>
  <property fmtid="{D5CDD505-2E9C-101B-9397-08002B2CF9AE}" pid="6" name="Organisatieonderdeel">
    <vt:lpwstr>19;#SE|205ef770-da39-4d94-8cc9-8ff658cf52ae</vt:lpwstr>
  </property>
</Properties>
</file>